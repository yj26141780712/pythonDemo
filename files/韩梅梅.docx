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韩梅梅 女士：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2022-08-08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